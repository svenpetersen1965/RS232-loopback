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FBA4" w14:textId="25B93377" w:rsidR="0001054C" w:rsidRDefault="008F7602" w:rsidP="008F7602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RS-232 Loopback Rev.0</w:t>
      </w:r>
    </w:p>
    <w:p w14:paraId="4CF81D7E" w14:textId="63B6355A" w:rsidR="008F7602" w:rsidRDefault="008F7602" w:rsidP="008F7602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Module description</w:t>
      </w:r>
    </w:p>
    <w:p w14:paraId="36ADCC1E" w14:textId="0AE27595" w:rsidR="00382EFE" w:rsidRDefault="00382EFE" w:rsidP="00382EFE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Introduction</w:t>
      </w:r>
    </w:p>
    <w:p w14:paraId="6029A385" w14:textId="2D8DDEEC" w:rsidR="008F7602" w:rsidRDefault="008F7602" w:rsidP="00706FC0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RS-232 loopback is a tool for testing or sniffing an RS-232/TTL serial interface. It has a female (DTE/computer side) D-Sub (9 pins) connector, a male (DCE/modem side) D-Sub (9 pin) and a </w:t>
      </w:r>
      <w:r w:rsidR="0020184B">
        <w:rPr>
          <w:rStyle w:val="Buchtitel"/>
          <w:b w:val="0"/>
          <w:bCs w:val="0"/>
          <w:i w:val="0"/>
          <w:iCs w:val="0"/>
          <w:lang w:val="en-US"/>
        </w:rPr>
        <w:t>2x5 box connector/pin header, which is configured for connecting the RS232 via a ribbon cable.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</w:p>
    <w:p w14:paraId="7B9C83DC" w14:textId="441A58B3" w:rsidR="0020184B" w:rsidRDefault="0020184B" w:rsidP="00706FC0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There are three feedbacks, that can be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jumpered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. The status of each feedback is indicated with a bi-color LED. </w:t>
      </w:r>
    </w:p>
    <w:p w14:paraId="5F304468" w14:textId="77777777" w:rsidR="00933017" w:rsidRDefault="00933017" w:rsidP="00933017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7BC95501" wp14:editId="6B63F7F4">
            <wp:extent cx="5760720" cy="278511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B414" w14:textId="5A003FD5" w:rsidR="0020184B" w:rsidRDefault="00933017" w:rsidP="00933017">
      <w:pPr>
        <w:pStyle w:val="Beschriftung"/>
        <w:jc w:val="center"/>
        <w:rPr>
          <w:lang w:val="en-US"/>
        </w:rPr>
      </w:pPr>
      <w:r w:rsidRPr="00933017">
        <w:rPr>
          <w:lang w:val="en-US"/>
        </w:rPr>
        <w:t xml:space="preserve">Figure </w:t>
      </w:r>
      <w:r w:rsidRPr="00933017">
        <w:rPr>
          <w:lang w:val="en-US"/>
        </w:rPr>
        <w:fldChar w:fldCharType="begin"/>
      </w:r>
      <w:r w:rsidRPr="00933017">
        <w:rPr>
          <w:lang w:val="en-US"/>
        </w:rPr>
        <w:instrText xml:space="preserve"> SEQ Figure \* ARABIC </w:instrText>
      </w:r>
      <w:r w:rsidRPr="00933017">
        <w:rPr>
          <w:lang w:val="en-US"/>
        </w:rPr>
        <w:fldChar w:fldCharType="separate"/>
      </w:r>
      <w:r w:rsidR="001C0A27">
        <w:rPr>
          <w:noProof/>
          <w:lang w:val="en-US"/>
        </w:rPr>
        <w:t>1</w:t>
      </w:r>
      <w:r w:rsidRPr="00933017">
        <w:rPr>
          <w:lang w:val="en-US"/>
        </w:rPr>
        <w:fldChar w:fldCharType="end"/>
      </w:r>
      <w:r w:rsidRPr="00933017">
        <w:rPr>
          <w:lang w:val="en-US"/>
        </w:rPr>
        <w:t>: Dimensions of the RS-232 Loopback</w:t>
      </w:r>
    </w:p>
    <w:p w14:paraId="7B093D66" w14:textId="77777777" w:rsidR="002B648F" w:rsidRDefault="002B648F" w:rsidP="002B648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465AF2C" wp14:editId="221C0BC0">
            <wp:extent cx="4073301" cy="2713892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728" cy="271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1033" w14:textId="587A5AB9" w:rsidR="002B648F" w:rsidRPr="00706FC0" w:rsidRDefault="002B648F" w:rsidP="002B648F">
      <w:pPr>
        <w:pStyle w:val="Beschriftung"/>
        <w:jc w:val="center"/>
        <w:rPr>
          <w:lang w:val="en-US"/>
        </w:rPr>
      </w:pPr>
      <w:r w:rsidRPr="00706FC0">
        <w:rPr>
          <w:lang w:val="en-US"/>
        </w:rPr>
        <w:t xml:space="preserve">Figure </w:t>
      </w:r>
      <w:r w:rsidRPr="00706FC0">
        <w:rPr>
          <w:lang w:val="en-US"/>
        </w:rPr>
        <w:fldChar w:fldCharType="begin"/>
      </w:r>
      <w:r w:rsidRPr="00706FC0">
        <w:rPr>
          <w:lang w:val="en-US"/>
        </w:rPr>
        <w:instrText xml:space="preserve"> SEQ Figure \* ARABIC </w:instrText>
      </w:r>
      <w:r w:rsidRPr="00706FC0">
        <w:rPr>
          <w:lang w:val="en-US"/>
        </w:rPr>
        <w:fldChar w:fldCharType="separate"/>
      </w:r>
      <w:r w:rsidR="001C0A27">
        <w:rPr>
          <w:noProof/>
          <w:lang w:val="en-US"/>
        </w:rPr>
        <w:t>2</w:t>
      </w:r>
      <w:r w:rsidRPr="00706FC0">
        <w:rPr>
          <w:lang w:val="en-US"/>
        </w:rPr>
        <w:fldChar w:fldCharType="end"/>
      </w:r>
      <w:r w:rsidRPr="00706FC0">
        <w:rPr>
          <w:lang w:val="en-US"/>
        </w:rPr>
        <w:t>: Connected RS-232 loopback</w:t>
      </w:r>
    </w:p>
    <w:p w14:paraId="26821334" w14:textId="0CB82953" w:rsidR="008D3D03" w:rsidRDefault="00382EFE" w:rsidP="002B648F">
      <w:pPr>
        <w:pStyle w:val="berschrift1"/>
        <w:rPr>
          <w:lang w:val="en-US"/>
        </w:rPr>
      </w:pPr>
      <w:r>
        <w:rPr>
          <w:lang w:val="en-US"/>
        </w:rPr>
        <w:lastRenderedPageBreak/>
        <w:t>Feedbacks</w:t>
      </w:r>
      <w:r w:rsidR="008D3D03">
        <w:rPr>
          <w:lang w:val="en-US"/>
        </w:rPr>
        <w:t xml:space="preserve"> </w:t>
      </w:r>
      <w:r>
        <w:rPr>
          <w:lang w:val="en-US"/>
        </w:rPr>
        <w:t>/Jumper</w:t>
      </w:r>
      <w:r w:rsidR="008D3D03">
        <w:rPr>
          <w:lang w:val="en-US"/>
        </w:rPr>
        <w:t>/Indicators</w:t>
      </w:r>
    </w:p>
    <w:p w14:paraId="2418C2BF" w14:textId="29C446A1" w:rsidR="00382EFE" w:rsidRPr="00382EFE" w:rsidRDefault="008D3D03" w:rsidP="008D3D03">
      <w:pPr>
        <w:pStyle w:val="berschrift2"/>
        <w:rPr>
          <w:lang w:val="en-US"/>
        </w:rPr>
      </w:pPr>
      <w:r>
        <w:rPr>
          <w:lang w:val="en-US"/>
        </w:rPr>
        <w:t>Jumper J1</w:t>
      </w:r>
      <w:r>
        <w:rPr>
          <w:lang w:val="en-US"/>
        </w:rPr>
        <w:br/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1413"/>
        <w:gridCol w:w="1417"/>
        <w:gridCol w:w="1134"/>
        <w:gridCol w:w="1134"/>
      </w:tblGrid>
      <w:tr w:rsidR="00933017" w14:paraId="7C783DA3" w14:textId="77777777" w:rsidTr="00A53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3CDF77BE" w14:textId="11F4C3E7" w:rsidR="00933017" w:rsidRDefault="00933017" w:rsidP="00933017">
            <w:pPr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</w:tc>
        <w:tc>
          <w:tcPr>
            <w:tcW w:w="1417" w:type="dxa"/>
          </w:tcPr>
          <w:p w14:paraId="64018A44" w14:textId="0D959192" w:rsidR="00933017" w:rsidRDefault="00933017" w:rsidP="00933017">
            <w:pPr>
              <w:rPr>
                <w:lang w:val="en-US"/>
              </w:rPr>
            </w:pPr>
            <w:r>
              <w:rPr>
                <w:lang w:val="en-US"/>
              </w:rPr>
              <w:t>Signals</w:t>
            </w:r>
          </w:p>
        </w:tc>
        <w:tc>
          <w:tcPr>
            <w:tcW w:w="1134" w:type="dxa"/>
          </w:tcPr>
          <w:p w14:paraId="25F6DC1E" w14:textId="6E1E87F3" w:rsidR="00933017" w:rsidRDefault="00933017" w:rsidP="00A53E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Jumper JP1</w:t>
            </w:r>
          </w:p>
        </w:tc>
        <w:tc>
          <w:tcPr>
            <w:tcW w:w="1134" w:type="dxa"/>
          </w:tcPr>
          <w:p w14:paraId="2A222F2B" w14:textId="0572F392" w:rsidR="00933017" w:rsidRDefault="00933017" w:rsidP="00933017">
            <w:pPr>
              <w:rPr>
                <w:lang w:val="en-US"/>
              </w:rPr>
            </w:pPr>
            <w:r>
              <w:rPr>
                <w:lang w:val="en-US"/>
              </w:rPr>
              <w:t>LED</w:t>
            </w:r>
          </w:p>
        </w:tc>
      </w:tr>
      <w:tr w:rsidR="00933017" w14:paraId="6F2A6B69" w14:textId="77777777" w:rsidTr="00A53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2BE19F2F" w14:textId="22922431" w:rsidR="00933017" w:rsidRDefault="00933017" w:rsidP="00933017">
            <w:pPr>
              <w:rPr>
                <w:lang w:val="en-US"/>
              </w:rPr>
            </w:pPr>
            <w:r>
              <w:rPr>
                <w:lang w:val="en-US"/>
              </w:rPr>
              <w:t>RTS</w:t>
            </w:r>
          </w:p>
        </w:tc>
        <w:tc>
          <w:tcPr>
            <w:tcW w:w="1417" w:type="dxa"/>
          </w:tcPr>
          <w:p w14:paraId="09A4A96A" w14:textId="5BD8AFEC" w:rsidR="00933017" w:rsidRDefault="00933017" w:rsidP="00933017">
            <w:pPr>
              <w:rPr>
                <w:lang w:val="en-US"/>
              </w:rPr>
            </w:pPr>
            <w:r>
              <w:rPr>
                <w:lang w:val="en-US"/>
              </w:rPr>
              <w:t>RTS</w:t>
            </w:r>
            <w:r w:rsidR="00A53EA1">
              <w:rPr>
                <w:lang w:val="en-US"/>
              </w:rPr>
              <w:br/>
            </w:r>
            <w:r>
              <w:rPr>
                <w:lang w:val="en-US"/>
              </w:rPr>
              <w:t>CTS</w:t>
            </w:r>
          </w:p>
        </w:tc>
        <w:tc>
          <w:tcPr>
            <w:tcW w:w="1134" w:type="dxa"/>
          </w:tcPr>
          <w:p w14:paraId="3266AAA4" w14:textId="4D52C187" w:rsidR="00933017" w:rsidRDefault="00A53EA1" w:rsidP="00A53E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1-2</w:t>
            </w:r>
            <w:r>
              <w:rPr>
                <w:lang w:val="en-US"/>
              </w:rPr>
              <w:br/>
              <w:t>3-4</w:t>
            </w:r>
          </w:p>
        </w:tc>
        <w:tc>
          <w:tcPr>
            <w:tcW w:w="1134" w:type="dxa"/>
          </w:tcPr>
          <w:p w14:paraId="0D040B19" w14:textId="0A672798" w:rsidR="00933017" w:rsidRDefault="00933017" w:rsidP="00933017">
            <w:pPr>
              <w:rPr>
                <w:lang w:val="en-US"/>
              </w:rPr>
            </w:pPr>
            <w:r>
              <w:rPr>
                <w:lang w:val="en-US"/>
              </w:rPr>
              <w:t>LD1</w:t>
            </w:r>
          </w:p>
        </w:tc>
      </w:tr>
      <w:tr w:rsidR="00933017" w14:paraId="37869130" w14:textId="77777777" w:rsidTr="00A53EA1">
        <w:trPr>
          <w:jc w:val="center"/>
        </w:trPr>
        <w:tc>
          <w:tcPr>
            <w:tcW w:w="1413" w:type="dxa"/>
          </w:tcPr>
          <w:p w14:paraId="4967973A" w14:textId="3E91887F" w:rsidR="00933017" w:rsidRDefault="00933017" w:rsidP="00933017">
            <w:pPr>
              <w:rPr>
                <w:lang w:val="en-US"/>
              </w:rPr>
            </w:pPr>
            <w:r>
              <w:rPr>
                <w:lang w:val="en-US"/>
              </w:rPr>
              <w:t>TXD</w:t>
            </w:r>
          </w:p>
        </w:tc>
        <w:tc>
          <w:tcPr>
            <w:tcW w:w="1417" w:type="dxa"/>
          </w:tcPr>
          <w:p w14:paraId="26215E1E" w14:textId="7DDEA72D" w:rsidR="00933017" w:rsidRDefault="00A53EA1" w:rsidP="00933017">
            <w:pPr>
              <w:rPr>
                <w:lang w:val="en-US"/>
              </w:rPr>
            </w:pPr>
            <w:r>
              <w:rPr>
                <w:lang w:val="en-US"/>
              </w:rPr>
              <w:t>TxD</w:t>
            </w:r>
            <w:r>
              <w:rPr>
                <w:lang w:val="en-US"/>
              </w:rPr>
              <w:br/>
              <w:t>RxD</w:t>
            </w:r>
          </w:p>
        </w:tc>
        <w:tc>
          <w:tcPr>
            <w:tcW w:w="1134" w:type="dxa"/>
          </w:tcPr>
          <w:p w14:paraId="38B65C6B" w14:textId="506E7E88" w:rsidR="00933017" w:rsidRDefault="00A53EA1" w:rsidP="00A53E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5-6</w:t>
            </w:r>
            <w:r>
              <w:rPr>
                <w:lang w:val="en-US"/>
              </w:rPr>
              <w:br/>
              <w:t>7-8</w:t>
            </w:r>
          </w:p>
        </w:tc>
        <w:tc>
          <w:tcPr>
            <w:tcW w:w="1134" w:type="dxa"/>
          </w:tcPr>
          <w:p w14:paraId="69247AC4" w14:textId="27AD26CD" w:rsidR="00933017" w:rsidRDefault="00933017" w:rsidP="00933017">
            <w:pPr>
              <w:rPr>
                <w:lang w:val="en-US"/>
              </w:rPr>
            </w:pPr>
            <w:r>
              <w:rPr>
                <w:lang w:val="en-US"/>
              </w:rPr>
              <w:t>LD2</w:t>
            </w:r>
          </w:p>
        </w:tc>
      </w:tr>
      <w:tr w:rsidR="00933017" w14:paraId="25823BF0" w14:textId="77777777" w:rsidTr="00A53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407CAC10" w14:textId="28704436" w:rsidR="00933017" w:rsidRDefault="00933017" w:rsidP="00933017">
            <w:pPr>
              <w:rPr>
                <w:lang w:val="en-US"/>
              </w:rPr>
            </w:pPr>
            <w:r>
              <w:rPr>
                <w:lang w:val="en-US"/>
              </w:rPr>
              <w:t>DTR</w:t>
            </w:r>
          </w:p>
        </w:tc>
        <w:tc>
          <w:tcPr>
            <w:tcW w:w="1417" w:type="dxa"/>
          </w:tcPr>
          <w:p w14:paraId="09E1C28C" w14:textId="7A0B891F" w:rsidR="00933017" w:rsidRDefault="00A53EA1" w:rsidP="00933017">
            <w:pPr>
              <w:rPr>
                <w:lang w:val="en-US"/>
              </w:rPr>
            </w:pPr>
            <w:r>
              <w:rPr>
                <w:lang w:val="en-US"/>
              </w:rPr>
              <w:t>DTR</w:t>
            </w:r>
            <w:r>
              <w:rPr>
                <w:lang w:val="en-US"/>
              </w:rPr>
              <w:br/>
              <w:t>DSR</w:t>
            </w:r>
            <w:r>
              <w:rPr>
                <w:lang w:val="en-US"/>
              </w:rPr>
              <w:br/>
              <w:t>DCD</w:t>
            </w:r>
            <w:r>
              <w:rPr>
                <w:lang w:val="en-US"/>
              </w:rPr>
              <w:br/>
              <w:t>RI</w:t>
            </w:r>
          </w:p>
        </w:tc>
        <w:tc>
          <w:tcPr>
            <w:tcW w:w="1134" w:type="dxa"/>
          </w:tcPr>
          <w:p w14:paraId="0783B960" w14:textId="5E34DF94" w:rsidR="00933017" w:rsidRDefault="00A53EA1" w:rsidP="00A53E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9-10</w:t>
            </w:r>
            <w:r>
              <w:rPr>
                <w:lang w:val="en-US"/>
              </w:rPr>
              <w:br/>
              <w:t>11-12</w:t>
            </w:r>
            <w:r>
              <w:rPr>
                <w:lang w:val="en-US"/>
              </w:rPr>
              <w:br/>
              <w:t>13-14</w:t>
            </w:r>
            <w:r>
              <w:rPr>
                <w:lang w:val="en-US"/>
              </w:rPr>
              <w:br/>
              <w:t>15-16</w:t>
            </w:r>
          </w:p>
        </w:tc>
        <w:tc>
          <w:tcPr>
            <w:tcW w:w="1134" w:type="dxa"/>
          </w:tcPr>
          <w:p w14:paraId="34F13B71" w14:textId="47043576" w:rsidR="00933017" w:rsidRDefault="00933017" w:rsidP="00933017">
            <w:pPr>
              <w:rPr>
                <w:lang w:val="en-US"/>
              </w:rPr>
            </w:pPr>
            <w:r>
              <w:rPr>
                <w:lang w:val="en-US"/>
              </w:rPr>
              <w:t>LD3</w:t>
            </w:r>
          </w:p>
        </w:tc>
      </w:tr>
    </w:tbl>
    <w:p w14:paraId="61E2070C" w14:textId="1DFB7CB3" w:rsidR="00A53EA1" w:rsidRDefault="00A53EA1" w:rsidP="00933017">
      <w:pPr>
        <w:rPr>
          <w:lang w:val="en-US"/>
        </w:rPr>
      </w:pPr>
    </w:p>
    <w:p w14:paraId="6C4A732E" w14:textId="4DD13AA1" w:rsidR="002B648F" w:rsidRDefault="002B648F" w:rsidP="00FA2AC2">
      <w:pPr>
        <w:pStyle w:val="berschrift2"/>
        <w:rPr>
          <w:lang w:val="en-US"/>
        </w:rPr>
      </w:pPr>
      <w:r>
        <w:rPr>
          <w:lang w:val="en-US"/>
        </w:rPr>
        <w:t>LEDs</w:t>
      </w:r>
    </w:p>
    <w:p w14:paraId="5E95AB63" w14:textId="1882C84A" w:rsidR="00FA2AC2" w:rsidRDefault="001E7D2C" w:rsidP="002B648F">
      <w:pPr>
        <w:pStyle w:val="berschrift3"/>
        <w:rPr>
          <w:lang w:val="en-US"/>
        </w:rPr>
      </w:pPr>
      <w:r>
        <w:rPr>
          <w:lang w:val="en-US"/>
        </w:rPr>
        <w:t xml:space="preserve">RS-232 </w:t>
      </w:r>
    </w:p>
    <w:p w14:paraId="6D040C4F" w14:textId="223896D0" w:rsidR="00FA2AC2" w:rsidRDefault="00FA2AC2" w:rsidP="00706FC0">
      <w:pPr>
        <w:jc w:val="both"/>
        <w:rPr>
          <w:lang w:val="en-US"/>
        </w:rPr>
      </w:pPr>
      <w:r>
        <w:rPr>
          <w:lang w:val="en-US"/>
        </w:rPr>
        <w:t xml:space="preserve">RxD, TxD: The voltage level for a logic “0” (aka “space”) is +3V to +15V, for logic “1” (aka “mark”) it is -3V to -15V. voltages between -3V to +3V are an “illegal state”. For the handshake signals (RTS, CTS, DTR, DSR, DCD and RI) </w:t>
      </w:r>
      <w:r w:rsidR="00F058E7">
        <w:rPr>
          <w:lang w:val="en-US"/>
        </w:rPr>
        <w:t xml:space="preserve">active is a positive +3V to +15V, while </w:t>
      </w:r>
      <w:r w:rsidR="008D3D03">
        <w:rPr>
          <w:lang w:val="en-US"/>
        </w:rPr>
        <w:t xml:space="preserve">not </w:t>
      </w:r>
      <w:r w:rsidR="00F058E7">
        <w:rPr>
          <w:lang w:val="en-US"/>
        </w:rPr>
        <w:t xml:space="preserve">active is negative -3V to -15V). </w:t>
      </w:r>
    </w:p>
    <w:p w14:paraId="53EB9666" w14:textId="1841E80C" w:rsidR="001E7D2C" w:rsidRDefault="001E7D2C" w:rsidP="00706FC0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8D3D03">
        <w:rPr>
          <w:lang w:val="en-US"/>
        </w:rPr>
        <w:t xml:space="preserve">RTS and DTR </w:t>
      </w:r>
      <w:r>
        <w:rPr>
          <w:lang w:val="en-US"/>
        </w:rPr>
        <w:t xml:space="preserve">LEDs are </w:t>
      </w:r>
      <w:r w:rsidRPr="008D3D03">
        <w:rPr>
          <w:b/>
          <w:bCs/>
          <w:lang w:val="en-US"/>
        </w:rPr>
        <w:t>red while active</w:t>
      </w:r>
      <w:r>
        <w:rPr>
          <w:lang w:val="en-US"/>
        </w:rPr>
        <w:t xml:space="preserve"> and </w:t>
      </w:r>
      <w:r w:rsidRPr="008D3D03">
        <w:rPr>
          <w:b/>
          <w:bCs/>
          <w:lang w:val="en-US"/>
        </w:rPr>
        <w:t>green while not active</w:t>
      </w:r>
      <w:r>
        <w:rPr>
          <w:lang w:val="en-US"/>
        </w:rPr>
        <w:t>.</w:t>
      </w:r>
      <w:r w:rsidR="008D3D03">
        <w:rPr>
          <w:lang w:val="en-US"/>
        </w:rPr>
        <w:t xml:space="preserve"> When idle, the TxD LED </w:t>
      </w:r>
      <w:r w:rsidR="00706FC0">
        <w:rPr>
          <w:lang w:val="en-US"/>
        </w:rPr>
        <w:t xml:space="preserve">LD2 </w:t>
      </w:r>
      <w:r w:rsidR="008D3D03">
        <w:rPr>
          <w:lang w:val="en-US"/>
        </w:rPr>
        <w:t>is green</w:t>
      </w:r>
      <w:r w:rsidR="002B648F">
        <w:rPr>
          <w:lang w:val="en-US"/>
        </w:rPr>
        <w:t xml:space="preserve"> (indicating a negative voltage level) </w:t>
      </w:r>
      <w:r w:rsidR="007E37A5">
        <w:rPr>
          <w:lang w:val="en-US"/>
        </w:rPr>
        <w:t>and blinking while data is being transferred.</w:t>
      </w:r>
    </w:p>
    <w:p w14:paraId="4D3297A7" w14:textId="77777777" w:rsidR="008D3D03" w:rsidRDefault="00777C78" w:rsidP="002B648F">
      <w:pPr>
        <w:pStyle w:val="berschrift3"/>
        <w:rPr>
          <w:lang w:val="en-US"/>
        </w:rPr>
      </w:pPr>
      <w:r>
        <w:rPr>
          <w:lang w:val="en-US"/>
        </w:rPr>
        <w:t>TTL</w:t>
      </w:r>
    </w:p>
    <w:p w14:paraId="518B8B75" w14:textId="5C86BDDC" w:rsidR="00777C78" w:rsidRDefault="00777C78" w:rsidP="00706FC0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BF12EF">
        <w:rPr>
          <w:lang w:val="en-US"/>
        </w:rPr>
        <w:t xml:space="preserve">RTS and DTR </w:t>
      </w:r>
      <w:r>
        <w:rPr>
          <w:lang w:val="en-US"/>
        </w:rPr>
        <w:t xml:space="preserve">LEDs are </w:t>
      </w:r>
      <w:r w:rsidR="00716853" w:rsidRPr="008D3D03">
        <w:rPr>
          <w:b/>
          <w:bCs/>
          <w:lang w:val="en-US"/>
        </w:rPr>
        <w:t xml:space="preserve">off </w:t>
      </w:r>
      <w:r w:rsidRPr="008D3D03">
        <w:rPr>
          <w:b/>
          <w:bCs/>
          <w:lang w:val="en-US"/>
        </w:rPr>
        <w:t>while active</w:t>
      </w:r>
      <w:r>
        <w:rPr>
          <w:lang w:val="en-US"/>
        </w:rPr>
        <w:t xml:space="preserve"> (</w:t>
      </w:r>
      <w:r w:rsidR="00716853">
        <w:rPr>
          <w:lang w:val="en-US"/>
        </w:rPr>
        <w:t>LOW)</w:t>
      </w:r>
      <w:r>
        <w:rPr>
          <w:lang w:val="en-US"/>
        </w:rPr>
        <w:t xml:space="preserve"> and </w:t>
      </w:r>
      <w:r w:rsidR="00716853" w:rsidRPr="008D3D03">
        <w:rPr>
          <w:b/>
          <w:bCs/>
          <w:lang w:val="en-US"/>
        </w:rPr>
        <w:t>red</w:t>
      </w:r>
      <w:r w:rsidRPr="008D3D03">
        <w:rPr>
          <w:b/>
          <w:bCs/>
          <w:lang w:val="en-US"/>
        </w:rPr>
        <w:t xml:space="preserve"> while not active</w:t>
      </w:r>
      <w:r>
        <w:rPr>
          <w:lang w:val="en-US"/>
        </w:rPr>
        <w:t xml:space="preserve"> (</w:t>
      </w:r>
      <w:r w:rsidR="00716853">
        <w:rPr>
          <w:lang w:val="en-US"/>
        </w:rPr>
        <w:t>HIGH</w:t>
      </w:r>
      <w:r>
        <w:rPr>
          <w:lang w:val="en-US"/>
        </w:rPr>
        <w:t>).</w:t>
      </w:r>
      <w:r w:rsidR="00BF12EF">
        <w:rPr>
          <w:lang w:val="en-US"/>
        </w:rPr>
        <w:t xml:space="preserve"> These signals are active low in TTL level).</w:t>
      </w:r>
      <w:r w:rsidR="002B648F">
        <w:rPr>
          <w:lang w:val="en-US"/>
        </w:rPr>
        <w:t xml:space="preserve"> While idle, the TxD LED (LD2) is on.</w:t>
      </w:r>
    </w:p>
    <w:p w14:paraId="223E9244" w14:textId="3B421964" w:rsidR="008D3D03" w:rsidRDefault="008D3D03" w:rsidP="00706FC0">
      <w:pPr>
        <w:pStyle w:val="berschrift3"/>
        <w:jc w:val="both"/>
        <w:rPr>
          <w:lang w:val="en-US"/>
        </w:rPr>
      </w:pPr>
      <w:r w:rsidRPr="002B648F">
        <w:t>Level</w:t>
      </w:r>
      <w:r>
        <w:rPr>
          <w:lang w:val="en-US"/>
        </w:rPr>
        <w:t xml:space="preserve"> Indicator</w:t>
      </w:r>
    </w:p>
    <w:p w14:paraId="5AA145A6" w14:textId="67BC7F40" w:rsidR="00933017" w:rsidRDefault="00A53EA1" w:rsidP="00706FC0">
      <w:pPr>
        <w:jc w:val="both"/>
        <w:rPr>
          <w:lang w:val="en-US"/>
        </w:rPr>
      </w:pPr>
      <w:r>
        <w:rPr>
          <w:lang w:val="en-US"/>
        </w:rPr>
        <w:t>There is a 4</w:t>
      </w:r>
      <w:r w:rsidRPr="00A53EA1">
        <w:rPr>
          <w:vertAlign w:val="superscript"/>
          <w:lang w:val="en-US"/>
        </w:rPr>
        <w:t>th</w:t>
      </w:r>
      <w:r>
        <w:rPr>
          <w:lang w:val="en-US"/>
        </w:rPr>
        <w:t xml:space="preserve"> LED (LD4) indicating the level: RS-232 (on), TTL (off).</w:t>
      </w:r>
    </w:p>
    <w:p w14:paraId="658B9BEB" w14:textId="2FA4FE4C" w:rsidR="00A53EA1" w:rsidRDefault="00382EFE" w:rsidP="00382EFE">
      <w:pPr>
        <w:pStyle w:val="berschrift1"/>
        <w:rPr>
          <w:lang w:val="en-US"/>
        </w:rPr>
      </w:pPr>
      <w:r>
        <w:rPr>
          <w:lang w:val="en-US"/>
        </w:rPr>
        <w:t>Connectors</w:t>
      </w:r>
    </w:p>
    <w:p w14:paraId="3D2325E4" w14:textId="6826ABDC" w:rsidR="00382EFE" w:rsidRDefault="00382EFE" w:rsidP="00382EFE">
      <w:pPr>
        <w:pStyle w:val="berschrift2"/>
        <w:rPr>
          <w:lang w:val="en-US"/>
        </w:rPr>
      </w:pPr>
      <w:r>
        <w:rPr>
          <w:lang w:val="en-US"/>
        </w:rPr>
        <w:t>J1 (Box connector to DTE/Computer)</w:t>
      </w:r>
    </w:p>
    <w:p w14:paraId="2E9C07D7" w14:textId="3CBDC880" w:rsidR="00CD08AB" w:rsidRPr="00CD08AB" w:rsidRDefault="00CD08AB" w:rsidP="00706FC0">
      <w:pPr>
        <w:jc w:val="both"/>
        <w:rPr>
          <w:lang w:val="en-US"/>
        </w:rPr>
      </w:pPr>
      <w:r>
        <w:rPr>
          <w:lang w:val="en-US"/>
        </w:rPr>
        <w:t xml:space="preserve">This is </w:t>
      </w:r>
      <w:r w:rsidRPr="00181F5C">
        <w:rPr>
          <w:lang w:val="en-US"/>
        </w:rPr>
        <w:t xml:space="preserve">a </w:t>
      </w:r>
      <w:r w:rsidRPr="00181F5C">
        <w:rPr>
          <w:b/>
          <w:bCs/>
          <w:lang w:val="en-US"/>
        </w:rPr>
        <w:t>2x5 pin box connector</w:t>
      </w:r>
      <w:r>
        <w:rPr>
          <w:lang w:val="en-US"/>
        </w:rPr>
        <w:t xml:space="preserve">. It is configured to fit a ribbon cable to a 2.54mm pitch pin header on a motherboard of a computer or to connect a D-Sub connector 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988"/>
        <w:gridCol w:w="708"/>
        <w:gridCol w:w="709"/>
        <w:gridCol w:w="992"/>
      </w:tblGrid>
      <w:tr w:rsidR="00382EFE" w14:paraId="7555F7CB" w14:textId="77777777" w:rsidTr="00CD0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475D17C4" w14:textId="1B17331F" w:rsidR="00382EFE" w:rsidRDefault="00382EFE" w:rsidP="00CD08A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  <w:tc>
          <w:tcPr>
            <w:tcW w:w="708" w:type="dxa"/>
            <w:tcBorders>
              <w:right w:val="double" w:sz="4" w:space="0" w:color="4472C4" w:themeColor="accent1"/>
            </w:tcBorders>
          </w:tcPr>
          <w:p w14:paraId="59658E1F" w14:textId="3CF4E2C9" w:rsidR="00382EFE" w:rsidRDefault="00382EFE" w:rsidP="00CD08A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14:paraId="280A25E3" w14:textId="06E4C6B5" w:rsidR="00382EFE" w:rsidRDefault="00382EFE" w:rsidP="00382EFE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992" w:type="dxa"/>
          </w:tcPr>
          <w:p w14:paraId="285C3B26" w14:textId="4FCAB9AF" w:rsidR="00382EFE" w:rsidRDefault="00382EFE" w:rsidP="00382EFE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</w:tr>
      <w:tr w:rsidR="00382EFE" w14:paraId="1244A735" w14:textId="77777777" w:rsidTr="00CD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7E102286" w14:textId="6B78FBCD" w:rsidR="00382EFE" w:rsidRDefault="00382EFE" w:rsidP="00CD08A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DCD</w:t>
            </w:r>
          </w:p>
        </w:tc>
        <w:tc>
          <w:tcPr>
            <w:tcW w:w="708" w:type="dxa"/>
            <w:tcBorders>
              <w:right w:val="double" w:sz="4" w:space="0" w:color="4472C4" w:themeColor="accent1"/>
            </w:tcBorders>
          </w:tcPr>
          <w:p w14:paraId="4C097194" w14:textId="4C4102E0" w:rsidR="00382EFE" w:rsidRDefault="00382EFE" w:rsidP="00CD08A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14:paraId="21572132" w14:textId="67668CF4" w:rsidR="00382EFE" w:rsidRDefault="00382EFE" w:rsidP="00382E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26A13A41" w14:textId="31C759CB" w:rsidR="00382EFE" w:rsidRDefault="00382EFE" w:rsidP="00382EFE">
            <w:pPr>
              <w:rPr>
                <w:lang w:val="en-US"/>
              </w:rPr>
            </w:pPr>
            <w:r>
              <w:rPr>
                <w:lang w:val="en-US"/>
              </w:rPr>
              <w:t>DSR</w:t>
            </w:r>
          </w:p>
        </w:tc>
      </w:tr>
      <w:tr w:rsidR="00382EFE" w14:paraId="46809818" w14:textId="77777777" w:rsidTr="00CD08AB">
        <w:trPr>
          <w:jc w:val="center"/>
        </w:trPr>
        <w:tc>
          <w:tcPr>
            <w:tcW w:w="988" w:type="dxa"/>
          </w:tcPr>
          <w:p w14:paraId="6ECF5CB1" w14:textId="239F85B0" w:rsidR="00382EFE" w:rsidRDefault="00382EFE" w:rsidP="00CD08A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RxD</w:t>
            </w:r>
          </w:p>
        </w:tc>
        <w:tc>
          <w:tcPr>
            <w:tcW w:w="708" w:type="dxa"/>
            <w:tcBorders>
              <w:right w:val="double" w:sz="4" w:space="0" w:color="4472C4" w:themeColor="accent1"/>
            </w:tcBorders>
          </w:tcPr>
          <w:p w14:paraId="2423D43C" w14:textId="75182450" w:rsidR="00382EFE" w:rsidRDefault="00382EFE" w:rsidP="00CD08A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14:paraId="0D91C4DC" w14:textId="5EF79EA7" w:rsidR="00382EFE" w:rsidRDefault="00382EFE" w:rsidP="00382E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14:paraId="2C39F534" w14:textId="022D55C8" w:rsidR="00382EFE" w:rsidRDefault="00382EFE" w:rsidP="00382EFE">
            <w:pPr>
              <w:rPr>
                <w:lang w:val="en-US"/>
              </w:rPr>
            </w:pPr>
            <w:r>
              <w:rPr>
                <w:lang w:val="en-US"/>
              </w:rPr>
              <w:t>RTS</w:t>
            </w:r>
          </w:p>
        </w:tc>
      </w:tr>
      <w:tr w:rsidR="00382EFE" w14:paraId="43912627" w14:textId="77777777" w:rsidTr="00CD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4E57A024" w14:textId="51C6E27E" w:rsidR="00382EFE" w:rsidRDefault="00382EFE" w:rsidP="00CD08A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TxD</w:t>
            </w:r>
          </w:p>
        </w:tc>
        <w:tc>
          <w:tcPr>
            <w:tcW w:w="708" w:type="dxa"/>
            <w:tcBorders>
              <w:right w:val="double" w:sz="4" w:space="0" w:color="4472C4" w:themeColor="accent1"/>
            </w:tcBorders>
          </w:tcPr>
          <w:p w14:paraId="12A7739A" w14:textId="3A360234" w:rsidR="00382EFE" w:rsidRDefault="00382EFE" w:rsidP="00CD08A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14:paraId="3D0A8B59" w14:textId="5C8E4EBF" w:rsidR="00382EFE" w:rsidRDefault="00382EFE" w:rsidP="00382E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14:paraId="5890BC35" w14:textId="0E38203A" w:rsidR="00382EFE" w:rsidRDefault="00382EFE" w:rsidP="00382EFE">
            <w:pPr>
              <w:rPr>
                <w:lang w:val="en-US"/>
              </w:rPr>
            </w:pPr>
            <w:r>
              <w:rPr>
                <w:lang w:val="en-US"/>
              </w:rPr>
              <w:t>CTS</w:t>
            </w:r>
          </w:p>
        </w:tc>
      </w:tr>
      <w:tr w:rsidR="00382EFE" w14:paraId="1A3E7E6C" w14:textId="77777777" w:rsidTr="00CD08AB">
        <w:trPr>
          <w:jc w:val="center"/>
        </w:trPr>
        <w:tc>
          <w:tcPr>
            <w:tcW w:w="988" w:type="dxa"/>
          </w:tcPr>
          <w:p w14:paraId="32718B66" w14:textId="7B061EF9" w:rsidR="00382EFE" w:rsidRDefault="00382EFE" w:rsidP="00CD08A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DTR</w:t>
            </w:r>
          </w:p>
        </w:tc>
        <w:tc>
          <w:tcPr>
            <w:tcW w:w="708" w:type="dxa"/>
            <w:tcBorders>
              <w:right w:val="double" w:sz="4" w:space="0" w:color="4472C4" w:themeColor="accent1"/>
            </w:tcBorders>
          </w:tcPr>
          <w:p w14:paraId="48FD8ABE" w14:textId="44FF6985" w:rsidR="00382EFE" w:rsidRDefault="00382EFE" w:rsidP="00CD08A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14:paraId="41C067D3" w14:textId="5A6FECAC" w:rsidR="00382EFE" w:rsidRDefault="00382EFE" w:rsidP="00382EF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14:paraId="0D5BEA77" w14:textId="19507672" w:rsidR="00382EFE" w:rsidRDefault="00382EFE" w:rsidP="00382EFE">
            <w:pPr>
              <w:rPr>
                <w:lang w:val="en-US"/>
              </w:rPr>
            </w:pPr>
            <w:r>
              <w:rPr>
                <w:lang w:val="en-US"/>
              </w:rPr>
              <w:t>RI</w:t>
            </w:r>
          </w:p>
        </w:tc>
      </w:tr>
      <w:tr w:rsidR="00382EFE" w14:paraId="71A26DE9" w14:textId="77777777" w:rsidTr="00CD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6A84A8A2" w14:textId="0DFFEB8A" w:rsidR="00382EFE" w:rsidRDefault="00382EFE" w:rsidP="00CD08A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708" w:type="dxa"/>
            <w:tcBorders>
              <w:right w:val="double" w:sz="4" w:space="0" w:color="4472C4" w:themeColor="accent1"/>
            </w:tcBorders>
          </w:tcPr>
          <w:p w14:paraId="7E463FEA" w14:textId="157FEAFC" w:rsidR="00382EFE" w:rsidRDefault="00382EFE" w:rsidP="00CD08A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14:paraId="680EF7E1" w14:textId="6BFAA271" w:rsidR="00382EFE" w:rsidRDefault="00382EFE" w:rsidP="00382EF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</w:tcPr>
          <w:p w14:paraId="214866F4" w14:textId="3EDCBE45" w:rsidR="00382EFE" w:rsidRDefault="00382EFE" w:rsidP="00382EF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03FA717" w14:textId="57C1AED7" w:rsidR="00382EFE" w:rsidRDefault="00382EFE" w:rsidP="00382EFE">
      <w:pPr>
        <w:rPr>
          <w:lang w:val="en-US"/>
        </w:rPr>
      </w:pPr>
    </w:p>
    <w:p w14:paraId="3C5D4DDD" w14:textId="1818D98A" w:rsidR="00CD08AB" w:rsidRDefault="00CD08AB" w:rsidP="00CD08AB">
      <w:pPr>
        <w:pStyle w:val="berschrift2"/>
        <w:rPr>
          <w:lang w:val="en-US"/>
        </w:rPr>
      </w:pPr>
      <w:r>
        <w:rPr>
          <w:lang w:val="en-US"/>
        </w:rPr>
        <w:t>J2 (to DTE/Computer)</w:t>
      </w:r>
    </w:p>
    <w:p w14:paraId="0B63F7E6" w14:textId="1529EAE7" w:rsidR="00181F5C" w:rsidRDefault="00CD08AB" w:rsidP="00706FC0">
      <w:pPr>
        <w:jc w:val="both"/>
        <w:rPr>
          <w:lang w:val="en-US"/>
        </w:rPr>
      </w:pPr>
      <w:r>
        <w:rPr>
          <w:lang w:val="en-US"/>
        </w:rPr>
        <w:t xml:space="preserve">This is a </w:t>
      </w:r>
      <w:r w:rsidRPr="00181F5C">
        <w:rPr>
          <w:b/>
          <w:bCs/>
          <w:lang w:val="en-US"/>
        </w:rPr>
        <w:t>female 9 pin D-Sub connector</w:t>
      </w:r>
      <w:r>
        <w:rPr>
          <w:lang w:val="en-US"/>
        </w:rPr>
        <w:t xml:space="preserve">. It has the standard pinout of a modem side </w:t>
      </w:r>
      <w:r w:rsidR="00181F5C">
        <w:rPr>
          <w:lang w:val="en-US"/>
        </w:rPr>
        <w:t xml:space="preserve">and fits directly or via a modem cable into the serial port of a computer. 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988"/>
        <w:gridCol w:w="708"/>
        <w:gridCol w:w="709"/>
        <w:gridCol w:w="992"/>
      </w:tblGrid>
      <w:tr w:rsidR="00181F5C" w14:paraId="52F1BDAC" w14:textId="77777777" w:rsidTr="00AC1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4000A247" w14:textId="77777777" w:rsidR="00181F5C" w:rsidRDefault="00181F5C" w:rsidP="00AC1D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  <w:tc>
          <w:tcPr>
            <w:tcW w:w="708" w:type="dxa"/>
            <w:tcBorders>
              <w:right w:val="double" w:sz="4" w:space="0" w:color="4472C4" w:themeColor="accent1"/>
            </w:tcBorders>
          </w:tcPr>
          <w:p w14:paraId="735E4A4B" w14:textId="77777777" w:rsidR="00181F5C" w:rsidRDefault="00181F5C" w:rsidP="00AC1D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14:paraId="03550A8C" w14:textId="77777777" w:rsidR="00181F5C" w:rsidRDefault="00181F5C" w:rsidP="00AC1DD9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992" w:type="dxa"/>
          </w:tcPr>
          <w:p w14:paraId="70825487" w14:textId="77777777" w:rsidR="00181F5C" w:rsidRDefault="00181F5C" w:rsidP="00AC1DD9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</w:tr>
      <w:tr w:rsidR="00181F5C" w14:paraId="348DE6F2" w14:textId="77777777" w:rsidTr="00AC1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1F065F5B" w14:textId="77777777" w:rsidR="00181F5C" w:rsidRDefault="00181F5C" w:rsidP="00AC1D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DCD</w:t>
            </w:r>
          </w:p>
        </w:tc>
        <w:tc>
          <w:tcPr>
            <w:tcW w:w="708" w:type="dxa"/>
            <w:tcBorders>
              <w:right w:val="double" w:sz="4" w:space="0" w:color="4472C4" w:themeColor="accent1"/>
            </w:tcBorders>
          </w:tcPr>
          <w:p w14:paraId="5284E0CD" w14:textId="77777777" w:rsidR="00181F5C" w:rsidRDefault="00181F5C" w:rsidP="00AC1D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14:paraId="4EB101E5" w14:textId="3461A222" w:rsidR="00181F5C" w:rsidRDefault="00181F5C" w:rsidP="00AC1DD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14:paraId="77A29DD5" w14:textId="77777777" w:rsidR="00181F5C" w:rsidRDefault="00181F5C" w:rsidP="00AC1DD9">
            <w:pPr>
              <w:rPr>
                <w:lang w:val="en-US"/>
              </w:rPr>
            </w:pPr>
            <w:r>
              <w:rPr>
                <w:lang w:val="en-US"/>
              </w:rPr>
              <w:t>DSR</w:t>
            </w:r>
          </w:p>
        </w:tc>
      </w:tr>
      <w:tr w:rsidR="00181F5C" w14:paraId="6498157E" w14:textId="77777777" w:rsidTr="00AC1DD9">
        <w:trPr>
          <w:jc w:val="center"/>
        </w:trPr>
        <w:tc>
          <w:tcPr>
            <w:tcW w:w="988" w:type="dxa"/>
          </w:tcPr>
          <w:p w14:paraId="42E1A16A" w14:textId="77777777" w:rsidR="00181F5C" w:rsidRDefault="00181F5C" w:rsidP="00AC1D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RxD</w:t>
            </w:r>
          </w:p>
        </w:tc>
        <w:tc>
          <w:tcPr>
            <w:tcW w:w="708" w:type="dxa"/>
            <w:tcBorders>
              <w:right w:val="double" w:sz="4" w:space="0" w:color="4472C4" w:themeColor="accent1"/>
            </w:tcBorders>
          </w:tcPr>
          <w:p w14:paraId="64FA2EA1" w14:textId="21BFC590" w:rsidR="00181F5C" w:rsidRDefault="00181F5C" w:rsidP="00AC1D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14:paraId="6CDBCF7F" w14:textId="2C90D371" w:rsidR="00181F5C" w:rsidRDefault="00181F5C" w:rsidP="00AC1DD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14:paraId="47B42263" w14:textId="77777777" w:rsidR="00181F5C" w:rsidRDefault="00181F5C" w:rsidP="00AC1DD9">
            <w:pPr>
              <w:rPr>
                <w:lang w:val="en-US"/>
              </w:rPr>
            </w:pPr>
            <w:r>
              <w:rPr>
                <w:lang w:val="en-US"/>
              </w:rPr>
              <w:t>RTS</w:t>
            </w:r>
          </w:p>
        </w:tc>
      </w:tr>
      <w:tr w:rsidR="00181F5C" w14:paraId="3BA5161F" w14:textId="77777777" w:rsidTr="00AC1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397D6155" w14:textId="77777777" w:rsidR="00181F5C" w:rsidRDefault="00181F5C" w:rsidP="00AC1D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TxD</w:t>
            </w:r>
          </w:p>
        </w:tc>
        <w:tc>
          <w:tcPr>
            <w:tcW w:w="708" w:type="dxa"/>
            <w:tcBorders>
              <w:right w:val="double" w:sz="4" w:space="0" w:color="4472C4" w:themeColor="accent1"/>
            </w:tcBorders>
          </w:tcPr>
          <w:p w14:paraId="1A0BDC90" w14:textId="1D06053A" w:rsidR="00181F5C" w:rsidRDefault="00181F5C" w:rsidP="00AC1D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14:paraId="54193C41" w14:textId="34D1AAA9" w:rsidR="00181F5C" w:rsidRDefault="00181F5C" w:rsidP="00AC1DD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14:paraId="67296F70" w14:textId="77777777" w:rsidR="00181F5C" w:rsidRDefault="00181F5C" w:rsidP="00AC1DD9">
            <w:pPr>
              <w:rPr>
                <w:lang w:val="en-US"/>
              </w:rPr>
            </w:pPr>
            <w:r>
              <w:rPr>
                <w:lang w:val="en-US"/>
              </w:rPr>
              <w:t>CTS</w:t>
            </w:r>
          </w:p>
        </w:tc>
      </w:tr>
      <w:tr w:rsidR="00181F5C" w14:paraId="67E81749" w14:textId="77777777" w:rsidTr="00AC1DD9">
        <w:trPr>
          <w:jc w:val="center"/>
        </w:trPr>
        <w:tc>
          <w:tcPr>
            <w:tcW w:w="988" w:type="dxa"/>
          </w:tcPr>
          <w:p w14:paraId="474E7575" w14:textId="77777777" w:rsidR="00181F5C" w:rsidRDefault="00181F5C" w:rsidP="00AC1D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DTR</w:t>
            </w:r>
          </w:p>
        </w:tc>
        <w:tc>
          <w:tcPr>
            <w:tcW w:w="708" w:type="dxa"/>
            <w:tcBorders>
              <w:right w:val="double" w:sz="4" w:space="0" w:color="4472C4" w:themeColor="accent1"/>
            </w:tcBorders>
          </w:tcPr>
          <w:p w14:paraId="27FCED4F" w14:textId="19E716F5" w:rsidR="00181F5C" w:rsidRDefault="00181F5C" w:rsidP="00AC1D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14:paraId="2D28C771" w14:textId="3927C079" w:rsidR="00181F5C" w:rsidRDefault="00181F5C" w:rsidP="00AC1DD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92" w:type="dxa"/>
          </w:tcPr>
          <w:p w14:paraId="1078086E" w14:textId="77777777" w:rsidR="00181F5C" w:rsidRDefault="00181F5C" w:rsidP="00AC1DD9">
            <w:pPr>
              <w:rPr>
                <w:lang w:val="en-US"/>
              </w:rPr>
            </w:pPr>
            <w:r>
              <w:rPr>
                <w:lang w:val="en-US"/>
              </w:rPr>
              <w:t>RI</w:t>
            </w:r>
          </w:p>
        </w:tc>
      </w:tr>
      <w:tr w:rsidR="00181F5C" w14:paraId="4DC361E1" w14:textId="77777777" w:rsidTr="00AC1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4DD2359E" w14:textId="77777777" w:rsidR="00181F5C" w:rsidRDefault="00181F5C" w:rsidP="00AC1D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708" w:type="dxa"/>
            <w:tcBorders>
              <w:right w:val="double" w:sz="4" w:space="0" w:color="4472C4" w:themeColor="accent1"/>
            </w:tcBorders>
          </w:tcPr>
          <w:p w14:paraId="145FD008" w14:textId="3142DCE7" w:rsidR="00181F5C" w:rsidRDefault="00181F5C" w:rsidP="00AC1D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14:paraId="3ABC9062" w14:textId="072018BC" w:rsidR="00181F5C" w:rsidRDefault="00181F5C" w:rsidP="00AC1DD9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EFBD265" w14:textId="75619512" w:rsidR="00181F5C" w:rsidRDefault="00181F5C" w:rsidP="00AC1DD9">
            <w:pPr>
              <w:rPr>
                <w:lang w:val="en-US"/>
              </w:rPr>
            </w:pPr>
          </w:p>
        </w:tc>
      </w:tr>
    </w:tbl>
    <w:p w14:paraId="04256A2D" w14:textId="77777777" w:rsidR="00181F5C" w:rsidRDefault="00181F5C" w:rsidP="00CD08AB">
      <w:pPr>
        <w:rPr>
          <w:lang w:val="en-US"/>
        </w:rPr>
      </w:pPr>
    </w:p>
    <w:p w14:paraId="0C5E362A" w14:textId="63B8A32C" w:rsidR="00CD08AB" w:rsidRDefault="00CD08AB" w:rsidP="001E7D2C">
      <w:pPr>
        <w:pStyle w:val="berschrift2"/>
        <w:rPr>
          <w:lang w:val="en-US"/>
        </w:rPr>
      </w:pPr>
      <w:r>
        <w:rPr>
          <w:lang w:val="en-US"/>
        </w:rPr>
        <w:t xml:space="preserve"> </w:t>
      </w:r>
      <w:r w:rsidR="002312C0">
        <w:rPr>
          <w:lang w:val="en-US"/>
        </w:rPr>
        <w:t>J3 (to DCE/modem)</w:t>
      </w:r>
    </w:p>
    <w:p w14:paraId="2A55828C" w14:textId="006722C7" w:rsidR="002312C0" w:rsidRDefault="002312C0" w:rsidP="00706FC0">
      <w:pPr>
        <w:jc w:val="both"/>
        <w:rPr>
          <w:lang w:val="en-US"/>
        </w:rPr>
      </w:pPr>
      <w:r>
        <w:rPr>
          <w:lang w:val="en-US"/>
        </w:rPr>
        <w:t xml:space="preserve">This is a </w:t>
      </w:r>
      <w:r w:rsidRPr="00181F5C">
        <w:rPr>
          <w:b/>
          <w:bCs/>
          <w:lang w:val="en-US"/>
        </w:rPr>
        <w:t>male 9 pin D-Sub connector</w:t>
      </w:r>
      <w:r>
        <w:rPr>
          <w:lang w:val="en-US"/>
        </w:rPr>
        <w:t xml:space="preserve">. It has the standard pinout of the serial interface of a computer/DTE and fits directly or via a modem cable into the serial port of a </w:t>
      </w:r>
      <w:r w:rsidR="008515A4">
        <w:rPr>
          <w:lang w:val="en-US"/>
        </w:rPr>
        <w:t>modem/DCE</w:t>
      </w:r>
      <w:r>
        <w:rPr>
          <w:lang w:val="en-US"/>
        </w:rPr>
        <w:t xml:space="preserve">. 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988"/>
        <w:gridCol w:w="708"/>
        <w:gridCol w:w="709"/>
        <w:gridCol w:w="992"/>
      </w:tblGrid>
      <w:tr w:rsidR="008515A4" w14:paraId="1B2E7D75" w14:textId="77777777" w:rsidTr="00AC1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03A4B93B" w14:textId="77777777" w:rsidR="008515A4" w:rsidRDefault="008515A4" w:rsidP="00AC1D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  <w:tc>
          <w:tcPr>
            <w:tcW w:w="708" w:type="dxa"/>
            <w:tcBorders>
              <w:right w:val="double" w:sz="4" w:space="0" w:color="4472C4" w:themeColor="accent1"/>
            </w:tcBorders>
          </w:tcPr>
          <w:p w14:paraId="6162B7E4" w14:textId="77777777" w:rsidR="008515A4" w:rsidRDefault="008515A4" w:rsidP="00AC1DD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14:paraId="23358D28" w14:textId="77777777" w:rsidR="008515A4" w:rsidRDefault="008515A4" w:rsidP="00AC1DD9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992" w:type="dxa"/>
          </w:tcPr>
          <w:p w14:paraId="5874FD83" w14:textId="77777777" w:rsidR="008515A4" w:rsidRDefault="008515A4" w:rsidP="00AC1DD9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</w:tr>
      <w:tr w:rsidR="008515A4" w14:paraId="3F3F0198" w14:textId="77777777" w:rsidTr="00AC1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618FB670" w14:textId="214D722E" w:rsidR="008515A4" w:rsidRDefault="008515A4" w:rsidP="008515A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DSR</w:t>
            </w:r>
          </w:p>
        </w:tc>
        <w:tc>
          <w:tcPr>
            <w:tcW w:w="708" w:type="dxa"/>
            <w:tcBorders>
              <w:right w:val="double" w:sz="4" w:space="0" w:color="4472C4" w:themeColor="accent1"/>
            </w:tcBorders>
          </w:tcPr>
          <w:p w14:paraId="6156C4B9" w14:textId="7227ABAD" w:rsidR="008515A4" w:rsidRDefault="008515A4" w:rsidP="008515A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14:paraId="58C5C579" w14:textId="6227117A" w:rsidR="008515A4" w:rsidRDefault="008515A4" w:rsidP="008515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36358BBF" w14:textId="52C7518D" w:rsidR="008515A4" w:rsidRDefault="008515A4" w:rsidP="008515A4">
            <w:pPr>
              <w:rPr>
                <w:lang w:val="en-US"/>
              </w:rPr>
            </w:pPr>
            <w:r>
              <w:rPr>
                <w:lang w:val="en-US"/>
              </w:rPr>
              <w:t>DCD</w:t>
            </w:r>
          </w:p>
        </w:tc>
      </w:tr>
      <w:tr w:rsidR="008515A4" w14:paraId="50D9D9C9" w14:textId="77777777" w:rsidTr="00AC1DD9">
        <w:trPr>
          <w:jc w:val="center"/>
        </w:trPr>
        <w:tc>
          <w:tcPr>
            <w:tcW w:w="988" w:type="dxa"/>
          </w:tcPr>
          <w:p w14:paraId="6F2CEA93" w14:textId="33222554" w:rsidR="008515A4" w:rsidRDefault="008515A4" w:rsidP="008515A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RTS</w:t>
            </w:r>
          </w:p>
        </w:tc>
        <w:tc>
          <w:tcPr>
            <w:tcW w:w="708" w:type="dxa"/>
            <w:tcBorders>
              <w:right w:val="double" w:sz="4" w:space="0" w:color="4472C4" w:themeColor="accent1"/>
            </w:tcBorders>
          </w:tcPr>
          <w:p w14:paraId="292FF8BF" w14:textId="76F1F3C5" w:rsidR="008515A4" w:rsidRDefault="008515A4" w:rsidP="008515A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14:paraId="30668E3B" w14:textId="3002F764" w:rsidR="008515A4" w:rsidRDefault="008515A4" w:rsidP="008515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696B34EA" w14:textId="174DEFF8" w:rsidR="008515A4" w:rsidRDefault="008515A4" w:rsidP="008515A4">
            <w:pPr>
              <w:rPr>
                <w:lang w:val="en-US"/>
              </w:rPr>
            </w:pPr>
            <w:r>
              <w:rPr>
                <w:lang w:val="en-US"/>
              </w:rPr>
              <w:t>RxD</w:t>
            </w:r>
          </w:p>
        </w:tc>
      </w:tr>
      <w:tr w:rsidR="008515A4" w14:paraId="25B7F83E" w14:textId="77777777" w:rsidTr="00AC1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5084D99F" w14:textId="3FFEE075" w:rsidR="008515A4" w:rsidRDefault="008515A4" w:rsidP="008515A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CTS</w:t>
            </w:r>
          </w:p>
        </w:tc>
        <w:tc>
          <w:tcPr>
            <w:tcW w:w="708" w:type="dxa"/>
            <w:tcBorders>
              <w:right w:val="double" w:sz="4" w:space="0" w:color="4472C4" w:themeColor="accent1"/>
            </w:tcBorders>
          </w:tcPr>
          <w:p w14:paraId="139D8E4B" w14:textId="3B21CA5F" w:rsidR="008515A4" w:rsidRDefault="008515A4" w:rsidP="008515A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14:paraId="1E688B72" w14:textId="3DA95E13" w:rsidR="008515A4" w:rsidRDefault="008515A4" w:rsidP="008515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2BBA50BC" w14:textId="0A415C40" w:rsidR="008515A4" w:rsidRDefault="008515A4" w:rsidP="008515A4">
            <w:pPr>
              <w:rPr>
                <w:lang w:val="en-US"/>
              </w:rPr>
            </w:pPr>
            <w:r>
              <w:rPr>
                <w:lang w:val="en-US"/>
              </w:rPr>
              <w:t>TxD</w:t>
            </w:r>
          </w:p>
        </w:tc>
      </w:tr>
      <w:tr w:rsidR="008515A4" w14:paraId="1071DFBE" w14:textId="77777777" w:rsidTr="00AC1DD9">
        <w:trPr>
          <w:jc w:val="center"/>
        </w:trPr>
        <w:tc>
          <w:tcPr>
            <w:tcW w:w="988" w:type="dxa"/>
          </w:tcPr>
          <w:p w14:paraId="1DBB21FD" w14:textId="2FF5B349" w:rsidR="008515A4" w:rsidRDefault="008515A4" w:rsidP="008515A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RI</w:t>
            </w:r>
          </w:p>
        </w:tc>
        <w:tc>
          <w:tcPr>
            <w:tcW w:w="708" w:type="dxa"/>
            <w:tcBorders>
              <w:right w:val="double" w:sz="4" w:space="0" w:color="4472C4" w:themeColor="accent1"/>
            </w:tcBorders>
          </w:tcPr>
          <w:p w14:paraId="2F13BAFB" w14:textId="1A5D7774" w:rsidR="008515A4" w:rsidRDefault="008515A4" w:rsidP="008515A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14:paraId="22F90162" w14:textId="5AC0C1A9" w:rsidR="008515A4" w:rsidRDefault="008515A4" w:rsidP="008515A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14:paraId="45B6CA0B" w14:textId="31476897" w:rsidR="008515A4" w:rsidRDefault="008515A4" w:rsidP="008515A4">
            <w:pPr>
              <w:rPr>
                <w:lang w:val="en-US"/>
              </w:rPr>
            </w:pPr>
            <w:r>
              <w:rPr>
                <w:lang w:val="en-US"/>
              </w:rPr>
              <w:t>DTR</w:t>
            </w:r>
          </w:p>
        </w:tc>
      </w:tr>
      <w:tr w:rsidR="008515A4" w14:paraId="11312895" w14:textId="77777777" w:rsidTr="00AC1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7BA12408" w14:textId="4B8467C7" w:rsidR="008515A4" w:rsidRDefault="008515A4" w:rsidP="008515A4">
            <w:pPr>
              <w:jc w:val="right"/>
              <w:rPr>
                <w:lang w:val="en-US"/>
              </w:rPr>
            </w:pPr>
          </w:p>
        </w:tc>
        <w:tc>
          <w:tcPr>
            <w:tcW w:w="708" w:type="dxa"/>
            <w:tcBorders>
              <w:right w:val="double" w:sz="4" w:space="0" w:color="4472C4" w:themeColor="accent1"/>
            </w:tcBorders>
          </w:tcPr>
          <w:p w14:paraId="6FF046F5" w14:textId="2D72FD8E" w:rsidR="008515A4" w:rsidRDefault="008515A4" w:rsidP="008515A4">
            <w:pPr>
              <w:jc w:val="right"/>
              <w:rPr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4472C4" w:themeColor="accent1"/>
            </w:tcBorders>
          </w:tcPr>
          <w:p w14:paraId="6FDF0F2D" w14:textId="2FD24F2E" w:rsidR="008515A4" w:rsidRDefault="008515A4" w:rsidP="008515A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14:paraId="5B561A05" w14:textId="1B844458" w:rsidR="008515A4" w:rsidRDefault="008515A4" w:rsidP="008515A4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</w:tbl>
    <w:p w14:paraId="3D58AF32" w14:textId="7FEBB5A2" w:rsidR="002312C0" w:rsidRDefault="002312C0" w:rsidP="00CD08AB">
      <w:pPr>
        <w:rPr>
          <w:lang w:val="en-US"/>
        </w:rPr>
      </w:pPr>
    </w:p>
    <w:p w14:paraId="10A3F7F3" w14:textId="7AB88D31" w:rsidR="008515A4" w:rsidRDefault="00777C78" w:rsidP="00777C78">
      <w:pPr>
        <w:pStyle w:val="berschrift1"/>
        <w:rPr>
          <w:lang w:val="en-US"/>
        </w:rPr>
      </w:pPr>
      <w:r>
        <w:rPr>
          <w:lang w:val="en-US"/>
        </w:rPr>
        <w:t>Revision History</w:t>
      </w:r>
    </w:p>
    <w:p w14:paraId="150D7D00" w14:textId="4F303838" w:rsidR="00777C78" w:rsidRDefault="00777C78" w:rsidP="00777C78">
      <w:pPr>
        <w:pStyle w:val="berschrift2"/>
        <w:rPr>
          <w:lang w:val="en-US"/>
        </w:rPr>
      </w:pPr>
      <w:r>
        <w:rPr>
          <w:lang w:val="en-US"/>
        </w:rPr>
        <w:t>Rev. 0</w:t>
      </w:r>
    </w:p>
    <w:p w14:paraId="07E99031" w14:textId="47E7D14C" w:rsidR="00777C78" w:rsidRDefault="00777C78" w:rsidP="00777C7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Prototype: fully functional</w:t>
      </w:r>
    </w:p>
    <w:p w14:paraId="2355304B" w14:textId="77777777" w:rsidR="00777C78" w:rsidRPr="00777C78" w:rsidRDefault="00777C78" w:rsidP="00777C78">
      <w:pPr>
        <w:rPr>
          <w:lang w:val="en-US"/>
        </w:rPr>
      </w:pPr>
    </w:p>
    <w:sectPr w:rsidR="00777C78" w:rsidRPr="00777C78" w:rsidSect="008F7602"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4F468" w14:textId="77777777" w:rsidR="008F7602" w:rsidRDefault="008F7602" w:rsidP="004207BD">
      <w:pPr>
        <w:spacing w:after="0" w:line="240" w:lineRule="auto"/>
      </w:pPr>
      <w:r>
        <w:separator/>
      </w:r>
    </w:p>
  </w:endnote>
  <w:endnote w:type="continuationSeparator" w:id="0">
    <w:p w14:paraId="2442A544" w14:textId="77777777" w:rsidR="008F7602" w:rsidRDefault="008F7602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AEC7" w14:textId="34CAA6F7" w:rsidR="004207BD" w:rsidRPr="00382EFE" w:rsidRDefault="00AE432D">
    <w:pPr>
      <w:pStyle w:val="Fuzeile"/>
      <w:rPr>
        <w:lang w:val="en-US"/>
      </w:rPr>
    </w:pPr>
    <w:r w:rsidRPr="00382EFE">
      <w:rPr>
        <w:noProof/>
        <w:lang w:val="en-US"/>
      </w:rPr>
      <w:fldChar w:fldCharType="begin"/>
    </w:r>
    <w:r w:rsidRPr="00382EFE">
      <w:rPr>
        <w:noProof/>
        <w:lang w:val="en-US"/>
      </w:rPr>
      <w:instrText xml:space="preserve"> FILENAME \* MERGEFORMAT </w:instrText>
    </w:r>
    <w:r w:rsidRPr="00382EFE">
      <w:rPr>
        <w:noProof/>
        <w:lang w:val="en-US"/>
      </w:rPr>
      <w:fldChar w:fldCharType="separate"/>
    </w:r>
    <w:r w:rsidR="001C0A27">
      <w:rPr>
        <w:noProof/>
        <w:lang w:val="en-US"/>
      </w:rPr>
      <w:t>232lback_ModD.docx</w:t>
    </w:r>
    <w:r w:rsidRPr="00382EFE">
      <w:rPr>
        <w:noProof/>
        <w:lang w:val="en-US"/>
      </w:rPr>
      <w:fldChar w:fldCharType="end"/>
    </w:r>
    <w:r w:rsidR="004207BD" w:rsidRPr="00382EFE">
      <w:rPr>
        <w:lang w:val="en-US"/>
      </w:rPr>
      <w:tab/>
    </w:r>
    <w:r w:rsidR="004207BD" w:rsidRPr="00382EFE">
      <w:rPr>
        <w:lang w:val="en-US"/>
      </w:rPr>
      <w:ptab w:relativeTo="margin" w:alignment="right" w:leader="none"/>
    </w:r>
    <w:r w:rsidR="006477E2" w:rsidRPr="00382EFE">
      <w:rPr>
        <w:lang w:val="en-US"/>
      </w:rPr>
      <w:fldChar w:fldCharType="begin"/>
    </w:r>
    <w:r w:rsidR="006477E2" w:rsidRPr="00382EFE">
      <w:rPr>
        <w:lang w:val="en-US"/>
      </w:rPr>
      <w:instrText xml:space="preserve"> TIME \@ "dd.MM.yyyy HH:mm" </w:instrText>
    </w:r>
    <w:r w:rsidR="006477E2" w:rsidRPr="00382EFE">
      <w:rPr>
        <w:lang w:val="en-US"/>
      </w:rPr>
      <w:fldChar w:fldCharType="separate"/>
    </w:r>
    <w:r w:rsidR="001C0A27">
      <w:rPr>
        <w:noProof/>
        <w:lang w:val="en-US"/>
      </w:rPr>
      <w:t>27.04.2022 16:35</w:t>
    </w:r>
    <w:r w:rsidR="006477E2" w:rsidRPr="00382EFE">
      <w:rPr>
        <w:lang w:val="en-US"/>
      </w:rPr>
      <w:fldChar w:fldCharType="end"/>
    </w:r>
  </w:p>
  <w:p w14:paraId="2D28C5A9" w14:textId="0FAA2A05" w:rsidR="004207BD" w:rsidRPr="00382EFE" w:rsidRDefault="0001054C">
    <w:pPr>
      <w:pStyle w:val="Fuzeile"/>
      <w:rPr>
        <w:lang w:val="en-US"/>
      </w:rPr>
    </w:pPr>
    <w:r w:rsidRPr="00382EFE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382EFE">
          <w:rPr>
            <w:lang w:val="en-US"/>
          </w:rPr>
          <w:t>Sven Petersen</w:t>
        </w:r>
      </w:sdtContent>
    </w:sdt>
    <w:r w:rsidR="007C0EBE" w:rsidRPr="00382EFE">
      <w:rPr>
        <w:lang w:val="en-US"/>
      </w:rPr>
      <w:tab/>
    </w:r>
    <w:r w:rsidRPr="00382EFE">
      <w:rPr>
        <w:lang w:val="en-US"/>
      </w:rPr>
      <w:t>Page</w:t>
    </w:r>
    <w:r w:rsidR="007C0EBE" w:rsidRPr="00382EFE">
      <w:rPr>
        <w:lang w:val="en-US"/>
      </w:rPr>
      <w:t xml:space="preserve"> </w:t>
    </w:r>
    <w:r w:rsidR="007C0EBE" w:rsidRPr="00382EFE">
      <w:rPr>
        <w:rStyle w:val="Seitenzahl"/>
        <w:lang w:val="en-US"/>
      </w:rPr>
      <w:fldChar w:fldCharType="begin"/>
    </w:r>
    <w:r w:rsidR="007C0EBE" w:rsidRPr="00382EFE">
      <w:rPr>
        <w:rStyle w:val="Seitenzahl"/>
        <w:lang w:val="en-US"/>
      </w:rPr>
      <w:instrText xml:space="preserve"> PAGE </w:instrText>
    </w:r>
    <w:r w:rsidR="007C0EBE" w:rsidRPr="00382EFE">
      <w:rPr>
        <w:rStyle w:val="Seitenzahl"/>
        <w:lang w:val="en-US"/>
      </w:rPr>
      <w:fldChar w:fldCharType="separate"/>
    </w:r>
    <w:r w:rsidR="00D4127D" w:rsidRPr="00382EFE">
      <w:rPr>
        <w:rStyle w:val="Seitenzahl"/>
        <w:noProof/>
        <w:lang w:val="en-US"/>
      </w:rPr>
      <w:t>2</w:t>
    </w:r>
    <w:r w:rsidR="007C0EBE" w:rsidRPr="00382EFE">
      <w:rPr>
        <w:rStyle w:val="Seitenzahl"/>
        <w:lang w:val="en-US"/>
      </w:rPr>
      <w:fldChar w:fldCharType="end"/>
    </w:r>
    <w:r w:rsidR="007C0EBE" w:rsidRPr="00382EFE">
      <w:rPr>
        <w:rStyle w:val="Seitenzahl"/>
        <w:lang w:val="en-US"/>
      </w:rPr>
      <w:t xml:space="preserve"> </w:t>
    </w:r>
    <w:r w:rsidRPr="00382EFE">
      <w:rPr>
        <w:rStyle w:val="Seitenzahl"/>
        <w:lang w:val="en-US"/>
      </w:rPr>
      <w:t>of</w:t>
    </w:r>
    <w:r w:rsidR="007C0EBE" w:rsidRPr="00382EFE">
      <w:rPr>
        <w:rStyle w:val="Seitenzahl"/>
        <w:lang w:val="en-US"/>
      </w:rPr>
      <w:t xml:space="preserve"> </w:t>
    </w:r>
    <w:r w:rsidR="007C0EBE" w:rsidRPr="00382EFE">
      <w:rPr>
        <w:rStyle w:val="Seitenzahl"/>
        <w:lang w:val="en-US"/>
      </w:rPr>
      <w:fldChar w:fldCharType="begin"/>
    </w:r>
    <w:r w:rsidR="007C0EBE" w:rsidRPr="00382EFE">
      <w:rPr>
        <w:rStyle w:val="Seitenzahl"/>
        <w:lang w:val="en-US"/>
      </w:rPr>
      <w:instrText xml:space="preserve"> NUMPAGES </w:instrText>
    </w:r>
    <w:r w:rsidR="007C0EBE" w:rsidRPr="00382EFE">
      <w:rPr>
        <w:rStyle w:val="Seitenzahl"/>
        <w:lang w:val="en-US"/>
      </w:rPr>
      <w:fldChar w:fldCharType="separate"/>
    </w:r>
    <w:r w:rsidR="00D4127D" w:rsidRPr="00382EFE">
      <w:rPr>
        <w:rStyle w:val="Seitenzahl"/>
        <w:noProof/>
        <w:lang w:val="en-US"/>
      </w:rPr>
      <w:t>2</w:t>
    </w:r>
    <w:r w:rsidR="007C0EBE" w:rsidRPr="00382EFE">
      <w:rPr>
        <w:rStyle w:val="Seitenzahl"/>
        <w:lang w:val="en-US"/>
      </w:rPr>
      <w:fldChar w:fldCharType="end"/>
    </w:r>
    <w:r w:rsidR="007C0EBE" w:rsidRPr="00382EFE">
      <w:rPr>
        <w:rStyle w:val="Seitenzahl"/>
        <w:lang w:val="en-US"/>
      </w:rPr>
      <w:tab/>
      <w:t>Do</w:t>
    </w:r>
    <w:r w:rsidRPr="00382EFE">
      <w:rPr>
        <w:rStyle w:val="Seitenzahl"/>
        <w:lang w:val="en-US"/>
      </w:rPr>
      <w:t>c</w:t>
    </w:r>
    <w:r w:rsidR="006477E2" w:rsidRPr="00382EFE">
      <w:rPr>
        <w:rStyle w:val="Seitenzahl"/>
        <w:lang w:val="en-US"/>
      </w:rPr>
      <w:t>.</w:t>
    </w:r>
    <w:r w:rsidR="007C0EBE" w:rsidRPr="00382EFE">
      <w:rPr>
        <w:rStyle w:val="Seitenzahl"/>
        <w:lang w:val="en-US"/>
      </w:rPr>
      <w:t>-N</w:t>
    </w:r>
    <w:r w:rsidRPr="00382EFE">
      <w:rPr>
        <w:rStyle w:val="Seitenzahl"/>
        <w:lang w:val="en-US"/>
      </w:rPr>
      <w:t>o</w:t>
    </w:r>
    <w:r w:rsidR="007C0EBE" w:rsidRPr="00382EFE">
      <w:rPr>
        <w:rStyle w:val="Seitenzahl"/>
        <w:lang w:val="en-US"/>
      </w:rPr>
      <w:t xml:space="preserve">.: </w:t>
    </w:r>
    <w:r w:rsidR="008F7602" w:rsidRPr="00382EFE">
      <w:rPr>
        <w:rStyle w:val="Seitenzahl"/>
        <w:lang w:val="en-US"/>
      </w:rPr>
      <w:t>183</w:t>
    </w:r>
    <w:r w:rsidR="007C0EBE" w:rsidRPr="00382EFE">
      <w:rPr>
        <w:rStyle w:val="Seitenzahl"/>
        <w:lang w:val="en-US"/>
      </w:rPr>
      <w:t>-</w:t>
    </w:r>
    <w:r w:rsidRPr="00382EFE">
      <w:rPr>
        <w:rStyle w:val="Seitenzahl"/>
        <w:lang w:val="en-US"/>
      </w:rPr>
      <w:t>6</w:t>
    </w:r>
    <w:r w:rsidR="007C0EBE" w:rsidRPr="00382EFE">
      <w:rPr>
        <w:rStyle w:val="Seitenzahl"/>
        <w:lang w:val="en-US"/>
      </w:rPr>
      <w:t>-0</w:t>
    </w:r>
    <w:r w:rsidR="008F7602" w:rsidRPr="00382EFE">
      <w:rPr>
        <w:rStyle w:val="Seitenzahl"/>
        <w:lang w:val="en-US"/>
      </w:rPr>
      <w:t>1</w:t>
    </w:r>
    <w:r w:rsidR="007C0EBE" w:rsidRPr="00382EFE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6F609" w14:textId="76DD5B82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1C0A27">
      <w:rPr>
        <w:noProof/>
        <w:sz w:val="20"/>
        <w:szCs w:val="20"/>
      </w:rPr>
      <w:t>232lback_ModD.docx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1C0A27">
      <w:rPr>
        <w:noProof/>
        <w:sz w:val="20"/>
        <w:szCs w:val="20"/>
      </w:rPr>
      <w:t>27.04.2022 16:35</w:t>
    </w:r>
    <w:r w:rsidR="00971548" w:rsidRPr="00A930FC">
      <w:rPr>
        <w:sz w:val="20"/>
        <w:szCs w:val="20"/>
      </w:rPr>
      <w:fldChar w:fldCharType="end"/>
    </w:r>
  </w:p>
  <w:p w14:paraId="2D6982E0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97109" w14:textId="77777777" w:rsidR="008F7602" w:rsidRDefault="008F7602" w:rsidP="004207BD">
      <w:pPr>
        <w:spacing w:after="0" w:line="240" w:lineRule="auto"/>
      </w:pPr>
      <w:r>
        <w:separator/>
      </w:r>
    </w:p>
  </w:footnote>
  <w:footnote w:type="continuationSeparator" w:id="0">
    <w:p w14:paraId="3C2EDD31" w14:textId="77777777" w:rsidR="008F7602" w:rsidRDefault="008F7602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32937" w14:textId="42AEC410" w:rsidR="005131E2" w:rsidRPr="00A930FC" w:rsidRDefault="005131E2" w:rsidP="008F7602">
    <w:pPr>
      <w:pStyle w:val="Kopfzeile"/>
    </w:pPr>
    <w:r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34309"/>
    <w:multiLevelType w:val="hybridMultilevel"/>
    <w:tmpl w:val="FAF67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279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02"/>
    <w:rsid w:val="0001054C"/>
    <w:rsid w:val="00095AB4"/>
    <w:rsid w:val="000D4111"/>
    <w:rsid w:val="00172E2D"/>
    <w:rsid w:val="00181F5C"/>
    <w:rsid w:val="001C0A27"/>
    <w:rsid w:val="001E790F"/>
    <w:rsid w:val="001E7D2C"/>
    <w:rsid w:val="0020184B"/>
    <w:rsid w:val="002312C0"/>
    <w:rsid w:val="002779BC"/>
    <w:rsid w:val="002B648F"/>
    <w:rsid w:val="00304344"/>
    <w:rsid w:val="003711DD"/>
    <w:rsid w:val="00382EFE"/>
    <w:rsid w:val="004207BD"/>
    <w:rsid w:val="004D29B8"/>
    <w:rsid w:val="004F659B"/>
    <w:rsid w:val="00506308"/>
    <w:rsid w:val="005131E2"/>
    <w:rsid w:val="00542508"/>
    <w:rsid w:val="005A3DAE"/>
    <w:rsid w:val="00625B98"/>
    <w:rsid w:val="006477E2"/>
    <w:rsid w:val="00706A1C"/>
    <w:rsid w:val="00706FC0"/>
    <w:rsid w:val="00716853"/>
    <w:rsid w:val="00777C78"/>
    <w:rsid w:val="00781459"/>
    <w:rsid w:val="007949D2"/>
    <w:rsid w:val="007C0EBE"/>
    <w:rsid w:val="007E37A5"/>
    <w:rsid w:val="008515A4"/>
    <w:rsid w:val="008D3D03"/>
    <w:rsid w:val="008F7602"/>
    <w:rsid w:val="00933017"/>
    <w:rsid w:val="00951A09"/>
    <w:rsid w:val="00961D2D"/>
    <w:rsid w:val="00971548"/>
    <w:rsid w:val="00A34BD7"/>
    <w:rsid w:val="00A53EA1"/>
    <w:rsid w:val="00A92BB9"/>
    <w:rsid w:val="00A930FC"/>
    <w:rsid w:val="00AE432D"/>
    <w:rsid w:val="00BD1C61"/>
    <w:rsid w:val="00BF12EF"/>
    <w:rsid w:val="00CD08AB"/>
    <w:rsid w:val="00CE5D11"/>
    <w:rsid w:val="00D15F29"/>
    <w:rsid w:val="00D4127D"/>
    <w:rsid w:val="00DC1E07"/>
    <w:rsid w:val="00DF5998"/>
    <w:rsid w:val="00E62356"/>
    <w:rsid w:val="00EE5A9E"/>
    <w:rsid w:val="00F058E7"/>
    <w:rsid w:val="00FA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2E56A2"/>
  <w15:chartTrackingRefBased/>
  <w15:docId w15:val="{21EB7147-2184-455F-9C72-08900E2A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15A4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customStyle="1" w:styleId="SourceCode">
    <w:name w:val="Source Code"/>
    <w:basedOn w:val="HTMLCode"/>
    <w:uiPriority w:val="1"/>
    <w:qFormat/>
    <w:rsid w:val="004D29B8"/>
    <w:rPr>
      <w:rFonts w:ascii="Courier New" w:hAnsi="Courier New"/>
      <w:b w:val="0"/>
      <w:i w:val="0"/>
      <w:caps w:val="0"/>
      <w:smallCaps w:val="0"/>
      <w:strike w:val="0"/>
      <w:dstrike w:val="0"/>
      <w:vanish w:val="0"/>
      <w:spacing w:val="0"/>
      <w:w w:val="100"/>
      <w:position w:val="0"/>
      <w:sz w:val="20"/>
      <w:szCs w:val="20"/>
      <w:u w:val="none"/>
      <w:vertAlign w:val="baseline"/>
      <w:lang w:val="en-US"/>
    </w:rPr>
  </w:style>
  <w:style w:type="character" w:styleId="HTMLCode">
    <w:name w:val="HTML Code"/>
    <w:basedOn w:val="Absatz-Standardschriftart"/>
    <w:uiPriority w:val="99"/>
    <w:semiHidden/>
    <w:unhideWhenUsed/>
    <w:rsid w:val="004D29B8"/>
    <w:rPr>
      <w:rFonts w:ascii="Consolas" w:hAnsi="Consolas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933017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Gitternetztabelle4Akzent1">
    <w:name w:val="Grid Table 4 Accent 1"/>
    <w:basedOn w:val="NormaleTabelle"/>
    <w:uiPriority w:val="49"/>
    <w:rsid w:val="00A53E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3</Pages>
  <Words>332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11</cp:revision>
  <cp:lastPrinted>2022-04-27T14:35:00Z</cp:lastPrinted>
  <dcterms:created xsi:type="dcterms:W3CDTF">2022-04-27T10:06:00Z</dcterms:created>
  <dcterms:modified xsi:type="dcterms:W3CDTF">2022-04-27T14:35:00Z</dcterms:modified>
</cp:coreProperties>
</file>