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20AE" w14:textId="06C36108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E9F7046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5A32F0D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10510F3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3EAC0329323B48E8BFB709686E3A6270"/>
        </w:placeholder>
      </w:sdtPr>
      <w:sdtEndPr>
        <w:rPr>
          <w:sz w:val="48"/>
          <w:szCs w:val="48"/>
        </w:rPr>
      </w:sdtEndPr>
      <w:sdtContent>
        <w:p w14:paraId="10C196D0" w14:textId="034FC7CD" w:rsidR="00D20149" w:rsidRPr="00950B62" w:rsidRDefault="00AF048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RS-232 Loopback</w:t>
          </w:r>
        </w:p>
      </w:sdtContent>
    </w:sdt>
    <w:p w14:paraId="6DC35744" w14:textId="1D328CC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F0487">
        <w:rPr>
          <w:sz w:val="36"/>
          <w:szCs w:val="36"/>
          <w:lang w:val="en-US"/>
        </w:rPr>
        <w:t>183</w:t>
      </w:r>
    </w:p>
    <w:p w14:paraId="79F7C442" w14:textId="374EFC9E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F0487">
        <w:rPr>
          <w:sz w:val="36"/>
          <w:szCs w:val="36"/>
          <w:lang w:val="en-US"/>
        </w:rPr>
        <w:t>0</w:t>
      </w:r>
    </w:p>
    <w:p w14:paraId="31312238" w14:textId="5840B245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F0487">
        <w:rPr>
          <w:sz w:val="36"/>
          <w:szCs w:val="36"/>
          <w:lang w:val="en-US"/>
        </w:rPr>
        <w:t>27.04.2022</w:t>
      </w:r>
    </w:p>
    <w:p w14:paraId="44FA9D2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D6ACC3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529098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26099E6" w14:textId="3F67CE29" w:rsidR="009A38BA" w:rsidRPr="00950B62" w:rsidRDefault="00AF0487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C5CDA48" wp14:editId="35337247">
            <wp:extent cx="5041392" cy="3358896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87"/>
    <w:rsid w:val="00394953"/>
    <w:rsid w:val="0070552A"/>
    <w:rsid w:val="007D5C22"/>
    <w:rsid w:val="00923FE4"/>
    <w:rsid w:val="00950B62"/>
    <w:rsid w:val="009A38BA"/>
    <w:rsid w:val="00AF0487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9357"/>
  <w15:chartTrackingRefBased/>
  <w15:docId w15:val="{EC8EE531-FBFA-4833-B421-76B4C910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AC0329323B48E8BFB709686E3A6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067B2D-743A-49D1-B179-70AAC8F0F8E9}"/>
      </w:docPartPr>
      <w:docPartBody>
        <w:p w:rsidR="00000000" w:rsidRDefault="00E60933">
          <w:pPr>
            <w:pStyle w:val="3EAC0329323B48E8BFB709686E3A627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EAC0329323B48E8BFB709686E3A6270">
    <w:name w:val="3EAC0329323B48E8BFB709686E3A6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2022-04-27T14:32:00Z</dcterms:created>
  <dcterms:modified xsi:type="dcterms:W3CDTF">2022-04-27T14:34:00Z</dcterms:modified>
</cp:coreProperties>
</file>